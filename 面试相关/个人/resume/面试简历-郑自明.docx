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F9" w:rsidRDefault="001D4353"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-10160</wp:posOffset>
            </wp:positionV>
            <wp:extent cx="1071880" cy="1302385"/>
            <wp:effectExtent l="0" t="0" r="10160" b="8255"/>
            <wp:wrapNone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BF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6.55pt;margin-top:467.75pt;width:522.3pt;height:210.3pt;z-index:251687936;mso-position-horizontal-relative:text;mso-position-vertical-relative:text" o:gfxdata="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Hwo01wAAAAwBAAAPAAAAAAAAAAEAIAAAACIAAABkcnMv&#10;ZG93bnJldi54bWxQSwECFAAUAAAACACHTuJAQJrU8j0CAABNBAAADgAAAAAAAAABACAAAAAmAQAA&#10;ZHJzL2Uyb0RvYy54bWxQSwUGAAAAAAYABgBZAQAA1QUAAAAA&#10;" fillcolor="white [3201]" stroked="f" strokeweight=".5pt">
            <v:textbox>
              <w:txbxContent>
                <w:p w:rsidR="00854BF9" w:rsidRDefault="001D4353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项目名称：交银人寿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APP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项目时间：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2018.6-2019.5</w:t>
                  </w:r>
                </w:p>
                <w:p w:rsidR="00854BF9" w:rsidRDefault="001D4353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项目描述：</w:t>
                  </w:r>
                </w:p>
                <w:p w:rsidR="00854BF9" w:rsidRDefault="001D4353">
                  <w:pPr>
                    <w:spacing w:line="360" w:lineRule="exact"/>
                    <w:ind w:firstLine="420"/>
                    <w:rPr>
                      <w:rFonts w:ascii="微软雅黑" w:eastAsia="微软雅黑" w:hAnsi="微软雅黑"/>
                      <w:color w:val="595757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交银人寿是交银康联最早移动端窗口，面向客户经理和普通客户，主打健康主题。定期举办线上抽奖和答题活动，如红五健康走和交银人寿好生活等。且可展示和销售交银人寿产品。主要有三个产品模块：热卖产品、推荐投保、银保微店。</w:t>
                  </w:r>
                </w:p>
                <w:p w:rsidR="00854BF9" w:rsidRDefault="001D4353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bCs/>
                      <w:color w:val="595959"/>
                      <w:kern w:val="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95959"/>
                      <w:kern w:val="0"/>
                      <w:sz w:val="22"/>
                    </w:rPr>
                    <w:t>项目职责：</w:t>
                  </w:r>
                </w:p>
                <w:p w:rsidR="00854BF9" w:rsidRDefault="001D4353">
                  <w:pPr>
                    <w:spacing w:line="360" w:lineRule="exact"/>
                    <w:ind w:firstLine="420"/>
                    <w:rPr>
                      <w:rFonts w:ascii="微软雅黑" w:eastAsia="微软雅黑" w:hAnsi="微软雅黑"/>
                      <w:color w:val="595757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主要对交银人寿活动和产品模块进行测试用例的编写、用例评审和用例的执行。使用</w:t>
                  </w: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JIRA</w:t>
                  </w: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管理软件进行缺陷的记录和缺陷报告的提交，及缺陷跟踪的回归测试。活动主要有红五健康走和交银人寿好生活，还有一些特定节假日和特殊日子会有新活动。新产品主要有重疾、年金、万能、终身等，对新契约的基础数据校验、核保规则校验、保全和理赔的办理等测试。使活动如期开放，使产品如期销售。</w:t>
                  </w:r>
                </w:p>
                <w:p w:rsidR="00854BF9" w:rsidRDefault="00854BF9">
                  <w:pPr>
                    <w:ind w:firstLine="420"/>
                  </w:pPr>
                </w:p>
              </w:txbxContent>
            </v:textbox>
          </v:shape>
        </w:pict>
      </w:r>
      <w:r w:rsidR="00854BF9">
        <w:pict>
          <v:group id="组合 51" o:spid="_x0000_s1052" style="position:absolute;left:0;text-align:left;margin-left:-50.85pt;margin-top:437.3pt;width:526.35pt;height:29.9pt;z-index:251680768;mso-position-horizontal-relative:text;mso-position-vertical-relative:text" coordorigin="5897,11708" coordsize="10527,598203" o:gfxdata="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MprQTtwAAAAMAQAADwAAAAAAAAABACAAAAAiAAAAZHJzL2Rvd25y&#10;ZXYueG1sUEsBAhQAFAAAAAgAh07iQLq9l/BQAwAATQgAAA4AAAAAAAAAAQAgAAAAKwEAAGRycy9l&#10;Mm9Eb2MueG1sUEsFBgAAAAAGAAYAWQEAAO0GAAAAAA==&#10;">
            <v:line id="直接连接符 40" o:spid="_x0000_s1055" style="position:absolute" from="6003,12269" to="16424,12269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 strokecolor="gray" strokeweight="1.5pt">
              <v:stroke joinstyle="miter"/>
            </v:line>
            <v:shape id="文本框 82" o:spid="_x0000_s1054" type="#_x0000_t202" style="position:absolute;left:5897;top:11708;width:2068;height:48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 filled="f" stroked="f">
              <v:textbox style="mso-fit-shape-to-text:t">
                <w:txbxContent>
                  <w:p w:rsidR="00854BF9" w:rsidRDefault="001D4353">
                    <w:pPr>
                      <w:pStyle w:val="a3"/>
                      <w:spacing w:before="0" w:beforeAutospacing="0" w:after="0" w:afterAutospacing="0" w:line="336" w:lineRule="exact"/>
                      <w:rPr>
                        <w:rFonts w:eastAsia="微软雅黑"/>
                        <w:color w:val="5270AF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270AF"/>
                        <w:sz w:val="28"/>
                        <w:szCs w:val="28"/>
                      </w:rPr>
                      <w:t>项目经验</w:t>
                    </w:r>
                  </w:p>
                </w:txbxContent>
              </v:textbox>
            </v:shape>
            <v:rect id="矩形 16" o:spid="_x0000_s1053" style="position:absolute;left:5992;top:12234;width:1230;height:72;v-text-anchor:middle" o:gfxdata="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7Zb74A&#10;AADaAAAADwAAAAAAAAABACAAAAAiAAAAZHJzL2Rvd25yZXYueG1sUEsBAhQAFAAAAAgAh07iQDMv&#10;BZ47AAAAOQAAABAAAAAAAAAAAQAgAAAADQEAAGRycy9zaGFwZXhtbC54bWxQSwUGAAAAAAYABgBb&#10;AQAAtwMAAAAA&#10;" fillcolor="#5270af" stroked="f" strokeweight="1pt"/>
          </v:group>
        </w:pict>
      </w:r>
      <w:r w:rsidR="00854BF9">
        <w:pict>
          <v:group id="组合 53" o:spid="_x0000_s1048" style="position:absolute;left:0;text-align:left;margin-left:-50.85pt;margin-top:680pt;width:526.35pt;height:31.15pt;z-index:251682816;mso-position-horizontal-relative:text;mso-position-vertical-relative:text" coordorigin="5897,14030" coordsize="10527,623203" o:gfxdata="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Eyza7zcAAAADgEAAA8AAAAAAAAAAQAgAAAAIgAAAGRycy9k&#10;b3ducmV2LnhtbFBLAQIUABQAAAAIAIdO4kBH33+CVAMAAFEIAAAOAAAAAAAAAAEAIAAAACsBAABk&#10;cnMvZTJvRG9jLnhtbFBLBQYAAAAABgAGAFkBAADxBgAAAAA=&#10;">
            <v:line id="直接连接符 41" o:spid="_x0000_s1051" style="position:absolute" from="6003,14616" to="16424,14616" o:gfxdata="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HzEb4A&#10;AADbAAAADwAAAAAAAAABACAAAAAiAAAAZHJzL2Rvd25yZXYueG1sUEsBAhQAFAAAAAgAh07iQDMv&#10;BZ47AAAAOQAAABAAAAAAAAAAAQAgAAAADQEAAGRycy9zaGFwZXhtbC54bWxQSwUGAAAAAAYABgBb&#10;AQAAtwMAAAAA&#10;" strokecolor="gray" strokeweight="1.5pt">
              <v:stroke joinstyle="miter"/>
            </v:line>
            <v:shape id="文本框 85" o:spid="_x0000_s1050" type="#_x0000_t202" style="position:absolute;left:5897;top:14030;width:2068;height:48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 filled="f" stroked="f">
              <v:textbox style="mso-fit-shape-to-text:t">
                <w:txbxContent>
                  <w:p w:rsidR="00854BF9" w:rsidRDefault="001D4353">
                    <w:pPr>
                      <w:pStyle w:val="a3"/>
                      <w:spacing w:before="0" w:beforeAutospacing="0" w:after="0" w:afterAutospacing="0" w:line="336" w:lineRule="exact"/>
                      <w:rPr>
                        <w:color w:val="5270AF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270AF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rect id="矩形 19" o:spid="_x0000_s1049" style="position:absolute;left:5992;top:14581;width:1230;height:72;v-text-anchor:middle" o:gfxdata="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K3//vQAA&#10;ANsAAAAPAAAAAAAAAAEAIAAAACIAAABkcnMvZG93bnJldi54bWxQSwECFAAUAAAACACHTuJAMy8F&#10;njsAAAA5AAAAEAAAAAAAAAABACAAAAAMAQAAZHJzL3NoYXBleG1sLnhtbFBLBQYAAAAABgAGAFsB&#10;AAC2AwAAAAA=&#10;" fillcolor="#5270af" stroked="f" strokeweight="1pt"/>
          </v:group>
        </w:pict>
      </w:r>
      <w:bookmarkStart w:id="0" w:name="_GoBack"/>
      <w:bookmarkEnd w:id="0"/>
      <w:r w:rsidR="00854BF9">
        <w:pict>
          <v:shape id="_x0000_s1047" type="#_x0000_t202" style="position:absolute;left:0;text-align:left;margin-left:-48.9pt;margin-top:209.4pt;width:525.8pt;height:104.95pt;z-index:251686912;mso-position-horizontal-relative:text;mso-position-vertical-relative:text" o:gfxdata="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CYDq2QAAAAsBAAAPAAAAAAAAAAEAIAAAACIAAABk&#10;cnMvZG93bnJldi54bWxQSwECFAAUAAAACACHTuJAA0YLKswBAABWAwAADgAAAAAAAAABACAAAAAo&#10;AQAAZHJzL2Uyb0RvYy54bWxQSwUGAAAAAAYABgBZAQAAZgUAAAAA&#10;" filled="f" stroked="f">
            <v:textbox style="mso-fit-shape-to-text:t">
              <w:txbxContent>
                <w:p w:rsidR="00854BF9" w:rsidRDefault="001D4353">
                  <w:pPr>
                    <w:pStyle w:val="a3"/>
                    <w:spacing w:before="0" w:beforeAutospacing="0" w:after="140" w:afterAutospacing="0" w:line="360" w:lineRule="exact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201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8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.0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6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-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至今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福建创昱达信息技术有限公司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软件测试工程师</w:t>
                  </w:r>
                </w:p>
                <w:p w:rsidR="00854BF9" w:rsidRDefault="001D4353">
                  <w:pPr>
                    <w:pStyle w:val="a3"/>
                    <w:spacing w:before="0" w:beforeAutospacing="0" w:after="140" w:afterAutospacing="0" w:line="360" w:lineRule="exact"/>
                    <w:rPr>
                      <w:rFonts w:ascii="微软雅黑" w:eastAsia="微软雅黑" w:hAnsi="微软雅黑" w:cs="Times New Roman"/>
                      <w:b/>
                      <w:bCs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工作内容：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1.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主要负责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APP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（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Ios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、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Android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）功能测试；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2.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参与设计测试用例，执行测试用例以及用例的评审；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3.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发现缺陷，与开发进行确认沟通，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在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JIRA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上提交缺陷，并进行缺陷的跟踪；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4.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用例全部执行完毕后，进行回归测试，并完成测试报告的编写和提交。</w:t>
                  </w:r>
                </w:p>
                <w:p w:rsidR="00854BF9" w:rsidRDefault="001D4353">
                  <w:pPr>
                    <w:pStyle w:val="a3"/>
                    <w:spacing w:before="0" w:beforeAutospacing="0" w:after="140" w:afterAutospacing="0" w:line="360" w:lineRule="exact"/>
                    <w:rPr>
                      <w:rFonts w:ascii="微软雅黑" w:eastAsia="微软雅黑" w:hAnsi="微软雅黑" w:cs="Times New Roman"/>
                      <w:b/>
                      <w:bCs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专业技能：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1.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了解测试的基础理论，熟悉黑盒测试的各种设计方法，独立完成模块测试；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2.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了解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linux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常用命令的使用；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360" w:lineRule="exact"/>
                    <w:ind w:firstLine="420"/>
                    <w:rPr>
                      <w:rFonts w:ascii="微软雅黑" w:eastAsia="微软雅黑" w:hAnsi="微软雅黑" w:cs="Times New Roman"/>
                      <w:color w:val="595757"/>
                      <w:kern w:val="2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3.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了解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MySQL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数据库，能够熟练使用的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SQL</w:t>
                  </w:r>
                  <w:r>
                    <w:rPr>
                      <w:rFonts w:ascii="微软雅黑" w:eastAsia="微软雅黑" w:hAnsi="微软雅黑" w:cs="Times New Roman" w:hint="eastAsia"/>
                      <w:color w:val="595757"/>
                      <w:kern w:val="2"/>
                      <w:sz w:val="22"/>
                      <w:szCs w:val="22"/>
                    </w:rPr>
                    <w:t>语句进行基本的增删改查等操作。</w:t>
                  </w:r>
                </w:p>
              </w:txbxContent>
            </v:textbox>
          </v:shape>
        </w:pict>
      </w:r>
      <w:r w:rsidR="00854BF9">
        <w:pict>
          <v:group id="组合 43" o:spid="_x0000_s1043" style="position:absolute;left:0;text-align:left;margin-left:-50.85pt;margin-top:179.2pt;width:526.35pt;height:31.15pt;z-index:251685888;mso-position-horizontal-relative:text;mso-position-vertical-relative:text" coordorigin="7669,6248" coordsize="10527,623203" o:gfxdata="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brOY13AAAAAwBAAAPAAAAAAAAAAEAIAAAACIAAABkcnMvZG93bnJl&#10;di54bWxQSwECFAAUAAAACACHTuJAmOYX/k8DAABNCAAADgAAAAAAAAABACAAAAArAQAAZHJzL2Uy&#10;b0RvYy54bWxQSwUGAAAAAAYABgBZAQAA7AYAAAAA&#10;">
            <v:line id="直接连接符 38" o:spid="_x0000_s1046" style="position:absolute" from="7775,6834" to="18196,6834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 strokecolor="gray" strokeweight="1.5pt">
              <v:stroke joinstyle="miter"/>
            </v:line>
            <v:shape id="文本框 76" o:spid="_x0000_s1045" type="#_x0000_t202" style="position:absolute;left:7669;top:6248;width:2068;height:48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 filled="f" stroked="f">
              <v:textbox style="mso-fit-shape-to-text:t">
                <w:txbxContent>
                  <w:p w:rsidR="00854BF9" w:rsidRDefault="001D4353">
                    <w:pPr>
                      <w:pStyle w:val="a3"/>
                      <w:spacing w:before="0" w:beforeAutospacing="0" w:after="0" w:afterAutospacing="0" w:line="336" w:lineRule="exact"/>
                      <w:rPr>
                        <w:color w:val="5270AF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270AF"/>
                        <w:sz w:val="28"/>
                        <w:szCs w:val="28"/>
                      </w:rPr>
                      <w:t>工作经历</w:t>
                    </w:r>
                  </w:p>
                </w:txbxContent>
              </v:textbox>
            </v:shape>
            <v:rect id="矩形 10" o:spid="_x0000_s1044" style="position:absolute;left:7764;top:6799;width:1230;height:72;v-text-anchor:middle" o:gfxdata="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6se6/&#10;AAAA2wAAAA8AAAAAAAAAAQAgAAAAIgAAAGRycy9kb3ducmV2LnhtbFBLAQIUABQAAAAIAIdO4kAz&#10;LwWeOwAAADkAAAAQAAAAAAAAAAEAIAAAAA4BAABkcnMvc2hhcGV4bWwueG1sUEsFBgAAAAAGAAYA&#10;WwEAALgDAAAAAA==&#10;" fillcolor="#5270af" stroked="f" strokeweight="1pt"/>
          </v:group>
        </w:pict>
      </w:r>
      <w:r w:rsidR="00854BF9">
        <w:pict>
          <v:shape id="文本框 77" o:spid="_x0000_s1042" type="#_x0000_t202" style="position:absolute;left:0;text-align:left;margin-left:-48.2pt;margin-top:128.95pt;width:525.8pt;height:58pt;z-index:251684864;mso-position-horizontal-relative:text;mso-position-vertical-relative:text" o:gfxdata="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kQTZDaAAAACwEAAA8AAAAAAAAAAQAgAAAAIgAAAGRy&#10;cy9kb3ducmV2LnhtbFBLAQIUABQAAAAIAIdO4kC7gXZ8ygEAAFUDAAAOAAAAAAAAAAEAIAAAACkB&#10;AABkcnMvZTJvRG9jLnhtbFBLBQYAAAAABgAGAFkBAABlBQAAAAA=&#10;" filled="f" stroked="f">
            <v:textbox>
              <w:txbxContent>
                <w:p w:rsidR="00854BF9" w:rsidRDefault="001D4353">
                  <w:pPr>
                    <w:pStyle w:val="a3"/>
                    <w:spacing w:before="0" w:beforeAutospacing="0" w:after="140" w:afterAutospacing="0" w:line="360" w:lineRule="exact"/>
                    <w:rPr>
                      <w:rFonts w:ascii="微软雅黑" w:eastAsia="微软雅黑" w:hAnsi="微软雅黑" w:cs="Times New Roman"/>
                      <w:b/>
                      <w:bCs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就读时间：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201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4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.09 - 201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8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.06   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所在学校：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福州理工学院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 xml:space="preserve">             </w:t>
                  </w:r>
                </w:p>
                <w:p w:rsidR="00854BF9" w:rsidRDefault="001D4353">
                  <w:pPr>
                    <w:pStyle w:val="a3"/>
                    <w:spacing w:before="0" w:beforeAutospacing="0" w:after="140" w:afterAutospacing="0" w:line="360" w:lineRule="exact"/>
                    <w:rPr>
                      <w:color w:val="595959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所读专业：电子信息工程</w:t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ab/>
                  </w: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/>
                      <w:sz w:val="22"/>
                      <w:szCs w:val="22"/>
                    </w:rPr>
                    <w:t>学历学位：本科</w:t>
                  </w:r>
                </w:p>
                <w:p w:rsidR="00854BF9" w:rsidRDefault="00854BF9">
                  <w:pPr>
                    <w:pStyle w:val="a3"/>
                    <w:spacing w:before="0" w:beforeAutospacing="0" w:after="0" w:afterAutospacing="0" w:line="360" w:lineRule="exact"/>
                    <w:rPr>
                      <w:color w:val="7E7E7E"/>
                    </w:rPr>
                  </w:pPr>
                </w:p>
              </w:txbxContent>
            </v:textbox>
          </v:shape>
        </w:pict>
      </w:r>
      <w:r w:rsidR="00854BF9">
        <w:pict>
          <v:group id="组合 41" o:spid="_x0000_s1038" style="position:absolute;left:0;text-align:left;margin-left:-50.85pt;margin-top:93.2pt;width:526.35pt;height:31.2pt;z-index:251683840;mso-position-horizontal-relative:text;mso-position-vertical-relative:text" coordorigin="7669,4264" coordsize="10527,624203" o:gfxdata="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xHyBw3AAAAAwBAAAPAAAAAAAAAAEAIAAAACIAAABkcnMvZG93bnJl&#10;di54bWxQSwECFAAUAAAACACHTuJAyOKZ5k8DAABMCAAADgAAAAAAAAABACAAAAArAQAAZHJzL2Uy&#10;b0RvYy54bWxQSwUGAAAAAAYABgBZAQAA7AYAAAAA&#10;">
            <v:line id="直接连接符 37" o:spid="_x0000_s1041" style="position:absolute" from="7775,4851" to="18196,4851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 strokecolor="gray" strokeweight="1.5pt">
              <v:stroke joinstyle="miter"/>
            </v:line>
            <v:shape id="文本框 73" o:spid="_x0000_s1040" type="#_x0000_t202" style="position:absolute;left:7669;top:4264;width:2068;height:48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 filled="f" stroked="f">
              <v:textbox style="mso-fit-shape-to-text:t">
                <w:txbxContent>
                  <w:p w:rsidR="00854BF9" w:rsidRDefault="001D4353">
                    <w:pPr>
                      <w:pStyle w:val="a3"/>
                      <w:spacing w:before="0" w:beforeAutospacing="0" w:after="0" w:afterAutospacing="0" w:line="336" w:lineRule="exact"/>
                      <w:rPr>
                        <w:color w:val="5270AF"/>
                      </w:rPr>
                    </w:pPr>
                    <w:r>
                      <w:rPr>
                        <w:rFonts w:ascii="微软雅黑" w:eastAsia="微软雅黑" w:hAnsi="微软雅黑" w:cs="Times New Roman" w:hint="eastAsia"/>
                        <w:b/>
                        <w:bCs/>
                        <w:color w:val="5270AF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rect id="矩形 7" o:spid="_x0000_s1039" style="position:absolute;left:7764;top:4816;width:1230;height:72;v-text-anchor:middle" o:gfxdata="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AYc7sAAADb&#10;AAAADwAAAAAAAAABACAAAAAiAAAAZHJzL2Rvd25yZXYueG1sUEsBAhQAFAAAAAgAh07iQDMvBZ47&#10;AAAAOQAAABAAAAAAAAAAAQAgAAAACgEAAGRycy9zaGFwZXhtbC54bWxQSwUGAAAAAAYABgBbAQAA&#10;tAMAAAAA&#10;" fillcolor="#5270af" stroked="f" strokeweight="1pt"/>
          </v:group>
        </w:pict>
      </w:r>
      <w:r w:rsidR="00854BF9">
        <w:pict>
          <v:shape id="文本框 86" o:spid="_x0000_s1037" type="#_x0000_t202" style="position:absolute;left:0;text-align:left;margin-left:-48.2pt;margin-top:718.5pt;width:525.8pt;height:61.95pt;z-index:251681792;mso-position-horizontal-relative:text;mso-position-vertical-relative:text" o:gfxdata="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FcuuV2gAAAA0BAAAPAAAAAAAAAAEAIAAAACIAAABkcnMv&#10;ZG93bnJldi54bWxQSwECFAAUAAAACACHTuJA+zVCIcgBAABUAwAADgAAAAAAAAABACAAAAApAQAA&#10;ZHJzL2Uyb0RvYy54bWxQSwUGAAAAAAYABgBZAQAAYwUAAAAA&#10;" filled="f" stroked="f">
            <v:textbox style="mso-fit-shape-to-text:t">
              <w:txbxContent>
                <w:p w:rsidR="00854BF9" w:rsidRDefault="001D4353">
                  <w:pPr>
                    <w:spacing w:line="360" w:lineRule="exact"/>
                    <w:ind w:firstLine="420"/>
                    <w:rPr>
                      <w:rFonts w:ascii="微软雅黑" w:eastAsia="微软雅黑" w:hAnsi="微软雅黑"/>
                      <w:color w:val="595757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color w:val="595757"/>
                      <w:sz w:val="22"/>
                    </w:rPr>
                    <w:t>本人责任心强，能够吃苦耐劳，善于发现题</w:t>
                  </w: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,</w:t>
                  </w:r>
                  <w:r>
                    <w:rPr>
                      <w:rFonts w:ascii="微软雅黑" w:eastAsia="微软雅黑" w:hAnsi="微软雅黑"/>
                      <w:color w:val="595757"/>
                      <w:sz w:val="22"/>
                    </w:rPr>
                    <w:t>对问题分析、归纳、并逐步解决，有较强的学习能力</w:t>
                  </w: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595757"/>
                      <w:sz w:val="22"/>
                    </w:rPr>
                    <w:t>性格积极乐观，喜欢</w:t>
                  </w:r>
                  <w:r>
                    <w:rPr>
                      <w:rFonts w:ascii="微软雅黑" w:eastAsia="微软雅黑" w:hAnsi="微软雅黑" w:hint="eastAsia"/>
                      <w:color w:val="595757"/>
                      <w:sz w:val="22"/>
                    </w:rPr>
                    <w:t>运动，</w:t>
                  </w:r>
                  <w:r>
                    <w:rPr>
                      <w:rFonts w:ascii="微软雅黑" w:eastAsia="微软雅黑" w:hAnsi="微软雅黑"/>
                      <w:color w:val="595757"/>
                      <w:sz w:val="22"/>
                    </w:rPr>
                    <w:t>跑步，骑行和户外拓展活动，亲和力强，为人随和，具有较好的团队合作能力，有良好的沟通、协调能力能够很快的融入到一个团队之中。</w:t>
                  </w:r>
                </w:p>
                <w:p w:rsidR="00854BF9" w:rsidRDefault="00854BF9"/>
              </w:txbxContent>
            </v:textbox>
          </v:shape>
        </w:pict>
      </w:r>
      <w:r w:rsidR="00854BF9">
        <w:pict>
          <v:shape id="文本框 90" o:spid="_x0000_s1036" type="#_x0000_t202" style="position:absolute;left:0;text-align:left;margin-left:-50.85pt;margin-top:-9.85pt;width:261.95pt;height:42.2pt;z-index:251664384;mso-position-horizontal-relative:text;mso-position-vertical-relative:text" o:gfxdata="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ufDHW2AAAAAsBAAAPAAAAAAAAAAEAIAAAACIAAABkcnMvZG93bnJldi54bWxQ&#10;SwECFAAUAAAACACHTuJA+FhDu74BAABMAwAADgAAAAAAAAABACAAAAAnAQAAZHJzL2Uyb0RvYy54&#10;bWxQSwUGAAAAAAYABgBZAQAAVwUAAAAA&#10;" filled="f" stroked="f">
            <v:textbox style="mso-fit-shape-to-text:t">
              <w:txbxContent>
                <w:p w:rsidR="00854BF9" w:rsidRDefault="001D4353">
                  <w:pPr>
                    <w:pStyle w:val="a3"/>
                    <w:spacing w:before="0" w:beforeAutospacing="0" w:after="0" w:afterAutospacing="0" w:line="700" w:lineRule="exact"/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5270AF"/>
                      <w:kern w:val="24"/>
                      <w:sz w:val="40"/>
                      <w:szCs w:val="40"/>
                    </w:rPr>
                    <w:t>郑自明</w:t>
                  </w:r>
                  <w:r>
                    <w:rPr>
                      <w:rFonts w:ascii="Calibri" w:cs="Times New Roman" w:hint="eastAsia"/>
                      <w:b/>
                      <w:bCs/>
                      <w:color w:val="203864"/>
                      <w:kern w:val="24"/>
                      <w:sz w:val="40"/>
                      <w:szCs w:val="40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求职意向：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软件测试工程师</w:t>
                  </w:r>
                </w:p>
              </w:txbxContent>
            </v:textbox>
          </v:shape>
        </w:pict>
      </w:r>
      <w:r w:rsidR="00854BF9">
        <w:pict>
          <v:shape id="文本框 89" o:spid="_x0000_s1035" type="#_x0000_t202" style="position:absolute;left:0;text-align:left;margin-left:173.5pt;margin-top:37.55pt;width:168.2pt;height:49.2pt;z-index:251662336;mso-position-horizontal-relative:text;mso-position-vertical-relative:text" o:gfxdata="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qamZ7YAAAACgEAAA8AAAAAAAAAAQAgAAAAIgAAAGRycy9kb3ducmV2LnhtbFBL&#10;AQIUABQAAAAIAIdO4kARJ3qVvQEAAEwDAAAOAAAAAAAAAAEAIAAAACcBAABkcnMvZTJvRG9jLnht&#10;bFBLBQYAAAAABgAGAFkBAABWBQAAAAA=&#10;" filled="f" stroked="f">
            <v:textbox style="mso-fit-shape-to-text:t">
              <w:txbxContent>
                <w:p w:rsidR="00854BF9" w:rsidRDefault="001D4353">
                  <w:pPr>
                    <w:pStyle w:val="a3"/>
                    <w:spacing w:before="0" w:beforeAutospacing="0" w:after="0" w:afterAutospacing="0" w:line="420" w:lineRule="exact"/>
                    <w:rPr>
                      <w:rFonts w:ascii="微软雅黑" w:eastAsia="微软雅黑" w:hAnsi="微软雅黑" w:cs="微软雅黑"/>
                      <w:color w:val="5270A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电话：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18259323744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 xml:space="preserve">             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420" w:lineRule="exact"/>
                    <w:rPr>
                      <w:rFonts w:ascii="微软雅黑" w:eastAsia="微软雅黑" w:hAnsi="微软雅黑" w:cs="微软雅黑"/>
                      <w:color w:val="5270A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邮箱：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18259323744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@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163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.com</w:t>
                  </w:r>
                </w:p>
              </w:txbxContent>
            </v:textbox>
          </v:shape>
        </w:pict>
      </w:r>
      <w:r w:rsidR="00854BF9">
        <w:pict>
          <v:shape id="KSO_Shape" o:spid="_x0000_s1034" style="position:absolute;left:0;text-align:left;margin-left:160.55pt;margin-top:70.8pt;width:9pt;height:9.3pt;z-index:251666432;mso-position-horizontal-relative:text;mso-position-vertical-relative:text;v-text-anchor:middle" coordsize="90,93" o:spt="100" o:gfxdata="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x2Zs+NgAAAALAQAADwAA&#10;AAAAAAABACAAAAAiAAAAZHJzL2Rvd25yZXYueG1sUEsBAhQAFAAAAAgAh07iQEg2/dCJBAAAuBwA&#10;AA4AAAAAAAAAAQAgAAAAJwEAAGRycy9lMm9Eb2MueG1sUEsFBgAAAAAGAAYAWQEAACIIAAAAAA==&#10;" adj="0,,0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5270af" stroked="f">
            <v:stroke joinstyle="round"/>
            <v:formulas/>
            <v:path o:connecttype="segments" o:connectlocs="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"/>
          </v:shape>
        </w:pict>
      </w:r>
      <w:r w:rsidR="00854BF9">
        <w:pict>
          <v:shape id="_x0000_s1033" style="position:absolute;left:0;text-align:left;margin-left:161.05pt;margin-top:50.55pt;width:9pt;height:9pt;z-index:251667456;mso-position-horizontal-relative:text;mso-position-vertical-relative:text;v-text-anchor:middle" coordsize="5581,5581" o:spt="100" o:gfxdata="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" adj="0,,0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270af" stroked="f">
            <v:stroke joinstyle="round"/>
            <v:formulas/>
            <v:path o:connecttype="segments" o:connectlocs="0,0;0,0;0,0;0,0;0,0;0,0;0,0;0,0;0,0;0,0;0,0;0,0;0,0;0,0;0,0;0,0;0,0;0,0;0,0;0,0;0,812337500;0,0;0,0;0,0;0,0;812330381,0;0,0;0,0;0,0;0,0;0,0;0,0;0,0;0,0;0,0;0,0;0,0;0,0;0,0;0,0;0,0;0,0;0,0;0,0;0,0;0,0;0,0;0,0;0,0;0,0;0,0;0,0;0,0;0,0;0,0;0,0;0,0;0,0;0,0" o:connectangles="0,0,0,0,0,0,0,0,0,0,0,0,0,0,0,0,0,0,0,0,0,0,0,0,0,0,0,0,0,0,0,0,0,0,0,0,0,0,0,0,0,0,0,0,0,0,0,0,0,0,0,0,0,0,0,0,0,0,0"/>
          </v:shape>
        </w:pict>
      </w:r>
      <w:r w:rsidR="00854BF9">
        <w:pict>
          <v:shape id="文本框 88" o:spid="_x0000_s1032" type="#_x0000_t202" style="position:absolute;left:0;text-align:left;margin-left:-27pt;margin-top:38pt;width:147.45pt;height:49.05pt;z-index:251661312;mso-position-horizontal-relative:text;mso-position-vertical-relative:text" o:gfxdata="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Yno3doAAAAKAQAADwAAAAAAAAABACAAAAAiAAAA&#10;ZHJzL2Rvd25yZXYueG1sUEsBAhQAFAAAAAgAh07iQEWjd+UFAgAA9AMAAA4AAAAAAAAAAQAgAAAA&#10;KQEAAGRycy9lMm9Eb2MueG1sUEsFBgAAAAAGAAYAWQEAAKAFAAAAAA==&#10;" filled="f" strokecolor="white [3212]">
            <v:textbox>
              <w:txbxContent>
                <w:p w:rsidR="00854BF9" w:rsidRDefault="001D4353">
                  <w:pPr>
                    <w:pStyle w:val="a3"/>
                    <w:spacing w:before="0" w:beforeAutospacing="0" w:after="0" w:afterAutospacing="0" w:line="420" w:lineRule="exact"/>
                    <w:rPr>
                      <w:rFonts w:ascii="微软雅黑" w:eastAsia="微软雅黑" w:hAnsi="微软雅黑" w:cs="微软雅黑"/>
                      <w:color w:val="5270AF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年龄：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24</w:t>
                  </w:r>
                </w:p>
                <w:p w:rsidR="00854BF9" w:rsidRDefault="001D4353">
                  <w:pPr>
                    <w:pStyle w:val="a3"/>
                    <w:spacing w:before="0" w:beforeAutospacing="0" w:after="0" w:afterAutospacing="0" w:line="420" w:lineRule="exact"/>
                    <w:rPr>
                      <w:rFonts w:ascii="微软雅黑" w:eastAsia="微软雅黑" w:hAnsi="微软雅黑" w:cs="微软雅黑"/>
                      <w:color w:val="5270AF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工作经验：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1</w:t>
                  </w:r>
                  <w:r>
                    <w:rPr>
                      <w:rFonts w:ascii="微软雅黑" w:eastAsia="微软雅黑" w:hAnsi="微软雅黑" w:cs="微软雅黑" w:hint="eastAsia"/>
                      <w:color w:val="5270AF"/>
                      <w:kern w:val="24"/>
                      <w:sz w:val="20"/>
                      <w:szCs w:val="20"/>
                    </w:rPr>
                    <w:t>年</w:t>
                  </w:r>
                </w:p>
                <w:p w:rsidR="00854BF9" w:rsidRDefault="00854BF9">
                  <w:pPr>
                    <w:pStyle w:val="a3"/>
                    <w:spacing w:before="0" w:beforeAutospacing="0" w:after="0" w:afterAutospacing="0" w:line="420" w:lineRule="exact"/>
                    <w:rPr>
                      <w:rFonts w:ascii="微软雅黑" w:eastAsia="微软雅黑" w:hAnsi="微软雅黑" w:cs="微软雅黑"/>
                      <w:color w:val="5270AF"/>
                    </w:rPr>
                  </w:pPr>
                </w:p>
              </w:txbxContent>
            </v:textbox>
          </v:shape>
        </w:pict>
      </w:r>
      <w:r w:rsidR="00854BF9"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1" type="#_x0000_t63" style="position:absolute;left:0;text-align:left;margin-left:-44.8pt;margin-top:72.95pt;width:10.95pt;height:8.65pt;z-index:251671552;mso-position-horizontal-relative:text;mso-position-vertical-relative:text;v-text-anchor:middle" o:gfxdata="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K+h/bXAAAACwEAAA8A&#10;AAAAAAAAAQAgAAAAIgAAAGRycy9kb3ducmV2LnhtbFBLAQIUABQAAAAIAIdO4kCOEjXQ3wEAAKQD&#10;AAAOAAAAAAAAAAEAIAAAACYBAABkcnMvZTJvRG9jLnhtbFBLBQYAAAAABgAGAFkBAAB3BQAAAAA=&#10;" adj="5390,24991" fillcolor="#5270af" stroked="f" strokeweight="1pt"/>
        </w:pict>
      </w:r>
      <w:r w:rsidR="00854BF9">
        <w:pict>
          <v:rect id="矩形 34" o:spid="_x0000_s1030" style="position:absolute;left:0;text-align:left;margin-left:-43.35pt;margin-top:34.55pt;width:61.5pt;height:3.6pt;z-index:251675648;mso-position-horizontal-relative:text;mso-position-vertical-relative:text;v-text-anchor:middle" o:gfxdata="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QLkxDaAAAACAEAAA8AAAAAAAAAAQAgAAAAIgAAAGRycy9kb3ducmV2LnhtbFBL&#10;AQIUABQAAAAIAIdO4kCF2gvtuwEAAEIDAAAOAAAAAAAAAAEAIAAAACkBAABkcnMvZTJvRG9jLnht&#10;bFBLBQYAAAAABgAGAFkBAABWBQAAAAA=&#10;" fillcolor="#5270af" stroked="f" strokeweight="1pt"/>
        </w:pict>
      </w:r>
      <w:r w:rsidR="00854BF9">
        <w:pict>
          <v:line id="直接连接符 23" o:spid="_x0000_s1029" style="position:absolute;left:0;text-align:left;z-index:251665408;mso-position-horizontal-relative:text;mso-position-vertical-relative:text" from="-43.35pt,36.7pt" to="362pt,36.7pt" o:gfxdata="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Qi8Sh1QAAAAkBAAAPAAAAAAAAAAEA&#10;IAAAACIAAABkcnMvZG93bnJldi54bWxQSwECFAAUAAAACACHTuJAZJTHrdkBAACXAwAADgAAAAAA&#10;AAABACAAAAAkAQAAZHJzL2Uyb0RvYy54bWxQSwUGAAAAAAYABgBZAQAAbwUAAAAA&#10;" strokecolor="#d9d9d9" strokeweight="1.5pt">
            <v:stroke joinstyle="miter"/>
          </v:line>
        </w:pict>
      </w:r>
      <w:r w:rsidR="00854BF9">
        <w:pict>
          <v:shape id="_x0000_s1028" style="position:absolute;left:0;text-align:left;margin-left:-44pt;margin-top:49.55pt;width:10.95pt;height:10.3pt;z-index:251668480;mso-position-horizontal-relative:text;mso-position-vertical-relative:text;v-text-anchor:middle" coordsize="1993900,1873250" o:spt="100" o:gfxdata="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5270af" stroked="f">
            <v:stroke joinstyle="round"/>
            <v:formulas/>
            <v:path o:connecttype="segments"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</v:shape>
        </w:pict>
      </w:r>
      <w:r w:rsidR="00854BF9">
        <w:pict>
          <v:shape id="_x0000_s1027" style="position:absolute;left:0;text-align:left;margin-left:-77.65pt;margin-top:-52.15pt;width:20.3pt;height:20.3pt;z-index:251674624;mso-position-horizontal-relative:text;mso-position-vertical-relative:text;v-text-anchor:middle" coordsize="900473,900473" o:spt="100" o:gfxdata="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3tlkf2gAAAA4BAAAPAAAAAAAA&#10;AAEAIAAAACIAAABkcnMvZG93bnJldi54bWxQSwECFAAUAAAACACHTuJA12SMMC0DAACeCAAADgAA&#10;AAAAAAABACAAAAApAQAAZHJzL2Uyb0RvYy54bWxQSwUGAAAAAAYABgBZAQAAyAYAAAAA&#10;" adj="0,,0" path="m347074,203047l692767,451973,347074,700898xm450237,63807c236817,63807,63807,236817,63807,450237v,213419,173010,386429,386430,386429c663656,836666,836666,663656,836666,450237,836666,236817,663656,63807,450237,63807xm450237,c698895,,900473,201578,900473,450237v,248658,-201578,450236,-450236,450236c201578,900473,,698895,,450237,,201578,201578,,450237,xe" stroked="f" strokeweight="1pt">
            <v:stroke joinstyle="miter"/>
            <v:formulas/>
            <v:path o:connecttype="segments"/>
          </v:shape>
        </w:pict>
      </w:r>
      <w:r>
        <w:rPr>
          <w:rFonts w:hint="eastAsia"/>
        </w:rPr>
        <w:t xml:space="preserve"> </w:t>
      </w:r>
    </w:p>
    <w:sectPr w:rsidR="00854BF9" w:rsidSect="00854BF9">
      <w:pgSz w:w="11906" w:h="16838"/>
      <w:pgMar w:top="59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C9A3632"/>
    <w:rsid w:val="001D4353"/>
    <w:rsid w:val="00683492"/>
    <w:rsid w:val="00744D3D"/>
    <w:rsid w:val="00821CB7"/>
    <w:rsid w:val="00854BF9"/>
    <w:rsid w:val="00871479"/>
    <w:rsid w:val="00944149"/>
    <w:rsid w:val="00BE4726"/>
    <w:rsid w:val="03791151"/>
    <w:rsid w:val="05D62603"/>
    <w:rsid w:val="08463DC8"/>
    <w:rsid w:val="09717DC4"/>
    <w:rsid w:val="0EF154B1"/>
    <w:rsid w:val="198E1319"/>
    <w:rsid w:val="1B9832DF"/>
    <w:rsid w:val="1E3659B1"/>
    <w:rsid w:val="1E601550"/>
    <w:rsid w:val="201663AA"/>
    <w:rsid w:val="2C9A3632"/>
    <w:rsid w:val="2F7A66FA"/>
    <w:rsid w:val="309E64F5"/>
    <w:rsid w:val="30B972FE"/>
    <w:rsid w:val="3A057A35"/>
    <w:rsid w:val="3E474361"/>
    <w:rsid w:val="4466390E"/>
    <w:rsid w:val="4AC14AAB"/>
    <w:rsid w:val="4D3D0C4D"/>
    <w:rsid w:val="508D1B17"/>
    <w:rsid w:val="53175746"/>
    <w:rsid w:val="5AAC5A8F"/>
    <w:rsid w:val="5AE67F15"/>
    <w:rsid w:val="5B3E7D68"/>
    <w:rsid w:val="63D24F12"/>
    <w:rsid w:val="69BD3815"/>
    <w:rsid w:val="6D553B61"/>
    <w:rsid w:val="73D61E11"/>
    <w:rsid w:val="7500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F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54B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Administrator</cp:lastModifiedBy>
  <cp:revision>2</cp:revision>
  <dcterms:created xsi:type="dcterms:W3CDTF">2019-11-14T08:08:00Z</dcterms:created>
  <dcterms:modified xsi:type="dcterms:W3CDTF">2019-11-14T08:08:00Z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